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376F" w14:textId="40BB50DB" w:rsidR="008B684A" w:rsidRPr="008B684A" w:rsidRDefault="008B684A" w:rsidP="008B684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Tugas </w:t>
      </w:r>
      <w:proofErr w:type="spellStart"/>
      <w:r w:rsidR="001846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Minggu</w:t>
      </w:r>
      <w:proofErr w:type="spellEnd"/>
      <w:r w:rsidR="001846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- 5</w:t>
      </w:r>
    </w:p>
    <w:p w14:paraId="0A6D5B98" w14:textId="50A15473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Sebagai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pemenuhan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salah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satu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tugas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mata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kuliah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1846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PBO </w:t>
      </w:r>
      <w:proofErr w:type="spellStart"/>
      <w:r w:rsidR="001846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praktek</w:t>
      </w:r>
      <w:proofErr w:type="spellEnd"/>
    </w:p>
    <w:p w14:paraId="205F8786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Program Studi D3 Teknik </w:t>
      </w:r>
      <w:proofErr w:type="spellStart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Informatika</w:t>
      </w:r>
      <w:proofErr w:type="spellEnd"/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BDEE717" w14:textId="77777777" w:rsidR="008B684A" w:rsidRDefault="008B684A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414CE" w14:textId="77777777" w:rsidR="008B684A" w:rsidRPr="008B684A" w:rsidRDefault="008B684A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EE633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8B684A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4C3B406" wp14:editId="42DE46EF">
            <wp:extent cx="2867025" cy="3905250"/>
            <wp:effectExtent l="0" t="0" r="952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F151" w14:textId="77777777" w:rsidR="008B684A" w:rsidRPr="008B684A" w:rsidRDefault="008B684A" w:rsidP="008B68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39E03" w14:textId="77777777" w:rsidR="008B684A" w:rsidRPr="00130436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>Disusun</w:t>
      </w:r>
      <w:proofErr w:type="spellEnd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>oleh :</w:t>
      </w:r>
      <w:proofErr w:type="gramEnd"/>
    </w:p>
    <w:p w14:paraId="66E19268" w14:textId="77777777" w:rsidR="008B684A" w:rsidRPr="00130436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Muhammad Ali </w:t>
      </w:r>
      <w:proofErr w:type="spellStart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>Kusnadin</w:t>
      </w:r>
      <w:proofErr w:type="spellEnd"/>
      <w:r w:rsidRPr="0013043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(201511016)</w:t>
      </w:r>
    </w:p>
    <w:p w14:paraId="76BA9E42" w14:textId="77777777" w:rsidR="008B684A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63B31" w14:textId="77777777" w:rsidR="008B684A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9B253" w14:textId="77777777" w:rsidR="008B684A" w:rsidRDefault="008B684A" w:rsidP="008B684A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AAE6CE" w14:textId="77777777" w:rsidR="008B684A" w:rsidRDefault="008B684A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53FB6" w14:textId="77777777" w:rsidR="00130436" w:rsidRDefault="00130436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9D88B" w14:textId="77777777" w:rsidR="00130436" w:rsidRDefault="00130436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54BE0" w14:textId="77777777" w:rsidR="00130436" w:rsidRPr="008B684A" w:rsidRDefault="00130436" w:rsidP="008B6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CA220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D3 – 2A</w:t>
      </w:r>
    </w:p>
    <w:p w14:paraId="46245F9F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 STUDI D3 TEKNIK INFORMATIKA</w:t>
      </w:r>
    </w:p>
    <w:p w14:paraId="7C7520DD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POLITEKNIK NEGERI BANDUNG</w:t>
      </w:r>
    </w:p>
    <w:p w14:paraId="347AB0C7" w14:textId="77777777" w:rsidR="008B684A" w:rsidRPr="008B684A" w:rsidRDefault="008B684A" w:rsidP="008B68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68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TAHUN 2021</w:t>
      </w:r>
    </w:p>
    <w:p w14:paraId="61DC8ABF" w14:textId="5831999D" w:rsidR="008B684A" w:rsidRDefault="008B684A"/>
    <w:p w14:paraId="01DF1413" w14:textId="5152FA0D" w:rsidR="001846C8" w:rsidRDefault="001846C8" w:rsidP="0018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Kasus – 2</w:t>
      </w:r>
    </w:p>
    <w:p w14:paraId="774FA3F4" w14:textId="45E906BF" w:rsidR="003F2908" w:rsidRDefault="003F2908" w:rsidP="003F29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private</w:t>
      </w:r>
    </w:p>
    <w:p w14:paraId="17B49971" w14:textId="42FF4448" w:rsidR="003F2908" w:rsidRDefault="003F2908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B43AA5" w14:textId="7B863AD7" w:rsidR="003F2908" w:rsidRDefault="00735A65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8C419D" wp14:editId="0ABE1974">
            <wp:extent cx="2534004" cy="905001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FA7E" w14:textId="5AB93EC0" w:rsidR="003F2908" w:rsidRDefault="003F2908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Setelah :</w:t>
      </w:r>
      <w:proofErr w:type="gramEnd"/>
    </w:p>
    <w:p w14:paraId="0FA92B96" w14:textId="21B8D1A0" w:rsidR="003F2908" w:rsidRDefault="00735A65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CB5B1" wp14:editId="70A31838">
            <wp:extent cx="2838846" cy="10478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9ECC" w14:textId="15CFD53B" w:rsidR="00735A65" w:rsidRDefault="00735A65" w:rsidP="003F2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orang.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developer.</w:t>
      </w:r>
    </w:p>
    <w:p w14:paraId="58C77983" w14:textId="3CD9D7B5" w:rsidR="00735A65" w:rsidRDefault="00735A65" w:rsidP="00735A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di RestaurantMain</w:t>
      </w:r>
    </w:p>
    <w:p w14:paraId="0C351D70" w14:textId="44BA0C32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72A4F2" w14:textId="59729581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845C2" wp14:editId="6CD8EFC0">
            <wp:extent cx="3848637" cy="2010056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6057" w14:textId="28C278F3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Setelah :</w:t>
      </w:r>
      <w:proofErr w:type="gramEnd"/>
    </w:p>
    <w:p w14:paraId="47A6B89A" w14:textId="31C1403B" w:rsidR="00735A65" w:rsidRDefault="00735A65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35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21071F" wp14:editId="121B05FC">
            <wp:extent cx="4248743" cy="29055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ED4D" w14:textId="7430AB83" w:rsidR="00735A65" w:rsidRDefault="00A62BB9" w:rsidP="00735A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pada method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complex</w:t>
      </w:r>
    </w:p>
    <w:p w14:paraId="0A30B555" w14:textId="2DFA116D" w:rsidR="00A62BB9" w:rsidRDefault="00B91B91" w:rsidP="00A62B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6D7B505F" w14:textId="66C7E7EE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91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E10BBE" wp14:editId="408C7095">
            <wp:extent cx="3848637" cy="4353533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391" w14:textId="415B50BE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67355287" w14:textId="1B6AB294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Restaurant :</w:t>
      </w:r>
      <w:proofErr w:type="gramEnd"/>
    </w:p>
    <w:p w14:paraId="6751871E" w14:textId="13487F54" w:rsidR="00B91B91" w:rsidRDefault="00B91B91" w:rsidP="00B91B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91B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0921EE" wp14:editId="0431E873">
            <wp:extent cx="5943600" cy="31959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B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5B3009" wp14:editId="2209E5B4">
            <wp:extent cx="5943600" cy="1408430"/>
            <wp:effectExtent l="0" t="0" r="0" b="127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8172" w14:textId="48F2958C" w:rsidR="006D2D82" w:rsidRDefault="006D2D82" w:rsidP="006D2D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</w:t>
      </w:r>
    </w:p>
    <w:p w14:paraId="1D5FF254" w14:textId="6967BE27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2D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9A3AF" wp14:editId="73178C21">
            <wp:extent cx="5943600" cy="155067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DB39" w14:textId="0F5028B3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RestauranMain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61493" w14:textId="45B426F9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2D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00AE52" wp14:editId="282C4733">
            <wp:extent cx="3429479" cy="1667108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082F" w14:textId="69B590AE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57C63B6" w14:textId="029DD198" w:rsidR="006D2D82" w:rsidRDefault="006D2D82" w:rsidP="006D2D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D2D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7E5B2E" wp14:editId="397CDEF0">
            <wp:extent cx="2486372" cy="1381318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61D8" w14:textId="3F25BBD0" w:rsidR="001846C8" w:rsidRPr="001846C8" w:rsidRDefault="001846C8" w:rsidP="0018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Kasus – 3 </w:t>
      </w:r>
    </w:p>
    <w:sectPr w:rsidR="001846C8" w:rsidRPr="0018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239D2"/>
    <w:multiLevelType w:val="hybridMultilevel"/>
    <w:tmpl w:val="5CB4D1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C8"/>
    <w:rsid w:val="00130436"/>
    <w:rsid w:val="001846C8"/>
    <w:rsid w:val="003F2908"/>
    <w:rsid w:val="005B75E2"/>
    <w:rsid w:val="006D2D82"/>
    <w:rsid w:val="006F5E65"/>
    <w:rsid w:val="00735A65"/>
    <w:rsid w:val="007B4714"/>
    <w:rsid w:val="008B684A"/>
    <w:rsid w:val="00A62BB9"/>
    <w:rsid w:val="00B9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46DA"/>
  <w15:chartTrackingRefBased/>
  <w15:docId w15:val="{EB8526F4-CE99-4E54-BD74-A95176EA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684A"/>
  </w:style>
  <w:style w:type="paragraph" w:styleId="ListParagraph">
    <w:name w:val="List Paragraph"/>
    <w:basedOn w:val="Normal"/>
    <w:uiPriority w:val="34"/>
    <w:qFormat/>
    <w:rsid w:val="0018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Custom%20Office%20Templates\cover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1.dotx</Template>
  <TotalTime>130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ALI</dc:creator>
  <cp:keywords/>
  <dc:description/>
  <cp:lastModifiedBy>MUHAMMAD ALI KUSNADIN</cp:lastModifiedBy>
  <cp:revision>1</cp:revision>
  <dcterms:created xsi:type="dcterms:W3CDTF">2021-10-12T13:03:00Z</dcterms:created>
  <dcterms:modified xsi:type="dcterms:W3CDTF">2021-10-12T15:13:00Z</dcterms:modified>
</cp:coreProperties>
</file>
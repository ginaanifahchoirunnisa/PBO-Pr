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574E8" w14:textId="78E30947" w:rsidR="008B684A" w:rsidRPr="008B684A" w:rsidRDefault="008B684A" w:rsidP="008B684A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 w:val="36"/>
          <w:szCs w:val="36"/>
        </w:rPr>
        <w:t xml:space="preserve">Tugas </w:t>
      </w:r>
      <w:proofErr w:type="spellStart"/>
      <w:r w:rsidR="00130436">
        <w:rPr>
          <w:rFonts w:eastAsia="Times New Roman" w:cs="Times New Roman"/>
          <w:b/>
          <w:bCs/>
          <w:color w:val="000000"/>
          <w:sz w:val="36"/>
          <w:szCs w:val="36"/>
        </w:rPr>
        <w:t>Praktikum</w:t>
      </w:r>
      <w:proofErr w:type="spellEnd"/>
      <w:r w:rsidR="00E06B1C">
        <w:rPr>
          <w:rFonts w:eastAsia="Times New Roman" w:cs="Times New Roman"/>
          <w:b/>
          <w:bCs/>
          <w:color w:val="000000"/>
          <w:sz w:val="36"/>
          <w:szCs w:val="36"/>
        </w:rPr>
        <w:t xml:space="preserve"> 7</w:t>
      </w:r>
    </w:p>
    <w:p w14:paraId="29A2D2D5" w14:textId="411178E0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i/>
          <w:iCs/>
          <w:color w:val="000000"/>
          <w:szCs w:val="24"/>
        </w:rPr>
        <w:t>(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Sebagai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pemenuhan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salah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satu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tugas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mata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kuliah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</w:t>
      </w:r>
      <w:r w:rsidR="00E06B1C">
        <w:rPr>
          <w:rFonts w:eastAsia="Times New Roman" w:cs="Times New Roman"/>
          <w:i/>
          <w:iCs/>
          <w:color w:val="000000"/>
          <w:szCs w:val="24"/>
        </w:rPr>
        <w:t xml:space="preserve">PBO </w:t>
      </w:r>
      <w:proofErr w:type="spellStart"/>
      <w:r w:rsidR="00130436">
        <w:rPr>
          <w:rFonts w:eastAsia="Times New Roman" w:cs="Times New Roman"/>
          <w:i/>
          <w:iCs/>
          <w:color w:val="000000"/>
          <w:szCs w:val="24"/>
        </w:rPr>
        <w:t>Praktikum</w:t>
      </w:r>
      <w:proofErr w:type="spellEnd"/>
    </w:p>
    <w:p w14:paraId="667EF418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i/>
          <w:iCs/>
          <w:color w:val="000000"/>
          <w:szCs w:val="24"/>
        </w:rPr>
        <w:t xml:space="preserve">Program Studi D3 Teknik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Informatika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>)</w:t>
      </w:r>
    </w:p>
    <w:p w14:paraId="2F6717D5" w14:textId="77777777" w:rsidR="008B684A" w:rsidRDefault="008B684A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210A1B6D" w14:textId="77777777" w:rsidR="008B684A" w:rsidRPr="008B684A" w:rsidRDefault="008B684A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1BCADE4C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i/>
          <w:iCs/>
          <w:color w:val="000000"/>
          <w:szCs w:val="24"/>
        </w:rPr>
        <w:t> </w:t>
      </w:r>
      <w:r w:rsidRPr="008B684A">
        <w:rPr>
          <w:rFonts w:eastAsia="Times New Roman" w:cs="Times New Roman"/>
          <w:i/>
          <w:iCs/>
          <w:noProof/>
          <w:color w:val="000000"/>
          <w:szCs w:val="24"/>
          <w:bdr w:val="none" w:sz="0" w:space="0" w:color="auto" w:frame="1"/>
        </w:rPr>
        <w:drawing>
          <wp:inline distT="0" distB="0" distL="0" distR="0" wp14:anchorId="767DDA33" wp14:editId="5528C8DE">
            <wp:extent cx="2867025" cy="3905250"/>
            <wp:effectExtent l="0" t="0" r="9525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EB7D7" w14:textId="77777777" w:rsidR="008B684A" w:rsidRPr="008B684A" w:rsidRDefault="008B684A" w:rsidP="008B684A">
      <w:pPr>
        <w:spacing w:after="240" w:line="240" w:lineRule="auto"/>
        <w:rPr>
          <w:rFonts w:eastAsia="Times New Roman" w:cs="Times New Roman"/>
          <w:szCs w:val="24"/>
        </w:rPr>
      </w:pPr>
    </w:p>
    <w:p w14:paraId="3F9F8FB8" w14:textId="77777777" w:rsidR="008B684A" w:rsidRPr="00130436" w:rsidRDefault="008B684A" w:rsidP="008B684A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proofErr w:type="spellStart"/>
      <w:r w:rsidRPr="00130436">
        <w:rPr>
          <w:rFonts w:eastAsia="Times New Roman" w:cs="Times New Roman"/>
          <w:color w:val="000000"/>
          <w:sz w:val="28"/>
          <w:szCs w:val="28"/>
        </w:rPr>
        <w:t>Disusun</w:t>
      </w:r>
      <w:proofErr w:type="spellEnd"/>
      <w:r w:rsidRPr="00130436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gramStart"/>
      <w:r w:rsidRPr="00130436">
        <w:rPr>
          <w:rFonts w:eastAsia="Times New Roman" w:cs="Times New Roman"/>
          <w:color w:val="000000"/>
          <w:sz w:val="28"/>
          <w:szCs w:val="28"/>
        </w:rPr>
        <w:t>oleh :</w:t>
      </w:r>
      <w:proofErr w:type="gramEnd"/>
    </w:p>
    <w:p w14:paraId="67594CCC" w14:textId="77777777" w:rsidR="008B684A" w:rsidRPr="00130436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 w:val="28"/>
          <w:szCs w:val="28"/>
        </w:rPr>
      </w:pPr>
      <w:r w:rsidRPr="00130436">
        <w:rPr>
          <w:rFonts w:eastAsia="Times New Roman" w:cs="Times New Roman"/>
          <w:color w:val="000000"/>
          <w:sz w:val="28"/>
          <w:szCs w:val="28"/>
        </w:rPr>
        <w:t xml:space="preserve">Muhammad Ali </w:t>
      </w:r>
      <w:proofErr w:type="spellStart"/>
      <w:r w:rsidRPr="00130436">
        <w:rPr>
          <w:rFonts w:eastAsia="Times New Roman" w:cs="Times New Roman"/>
          <w:color w:val="000000"/>
          <w:sz w:val="28"/>
          <w:szCs w:val="28"/>
        </w:rPr>
        <w:t>Kusnadin</w:t>
      </w:r>
      <w:proofErr w:type="spellEnd"/>
      <w:r w:rsidRPr="00130436">
        <w:rPr>
          <w:rFonts w:eastAsia="Times New Roman" w:cs="Times New Roman"/>
          <w:color w:val="000000"/>
          <w:sz w:val="28"/>
          <w:szCs w:val="28"/>
        </w:rPr>
        <w:tab/>
        <w:t>(201511016)</w:t>
      </w:r>
    </w:p>
    <w:p w14:paraId="67E42ED6" w14:textId="77777777" w:rsidR="008B684A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Cs w:val="24"/>
        </w:rPr>
      </w:pPr>
    </w:p>
    <w:p w14:paraId="37E5A3D4" w14:textId="77777777" w:rsidR="008B684A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Cs w:val="24"/>
        </w:rPr>
      </w:pPr>
    </w:p>
    <w:p w14:paraId="7FCADEEB" w14:textId="77777777" w:rsidR="008B684A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Cs w:val="24"/>
        </w:rPr>
      </w:pPr>
    </w:p>
    <w:p w14:paraId="24D6D496" w14:textId="77777777" w:rsidR="008B684A" w:rsidRDefault="008B684A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60A631AB" w14:textId="77777777" w:rsidR="00130436" w:rsidRDefault="00130436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62CC4948" w14:textId="77777777" w:rsidR="00130436" w:rsidRDefault="00130436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52243907" w14:textId="77777777" w:rsidR="00130436" w:rsidRPr="008B684A" w:rsidRDefault="00130436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52ACB4A2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D3 – 2A</w:t>
      </w:r>
    </w:p>
    <w:p w14:paraId="469A84B1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PROGRAM STUDI D3 TEKNIK INFORMATIKA</w:t>
      </w:r>
    </w:p>
    <w:p w14:paraId="30E14BF9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POLITEKNIK NEGERI BANDUNG</w:t>
      </w:r>
    </w:p>
    <w:p w14:paraId="4E2C68D9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TAHUN 2021</w:t>
      </w:r>
    </w:p>
    <w:p w14:paraId="18BF1B0F" w14:textId="565701B7" w:rsidR="008B684A" w:rsidRDefault="008B684A"/>
    <w:p w14:paraId="62E9A93D" w14:textId="05FDB6E8" w:rsidR="00E06B1C" w:rsidRDefault="00E06B1C" w:rsidP="00016503">
      <w:pPr>
        <w:pStyle w:val="ListParagraph"/>
        <w:numPr>
          <w:ilvl w:val="0"/>
          <w:numId w:val="1"/>
        </w:numPr>
        <w:spacing w:before="240" w:line="360" w:lineRule="auto"/>
      </w:pPr>
      <w:r>
        <w:lastRenderedPageBreak/>
        <w:t>Task 1.1</w:t>
      </w:r>
    </w:p>
    <w:p w14:paraId="715E930F" w14:textId="4B3B806B" w:rsidR="00E06B1C" w:rsidRDefault="00E06B1C" w:rsidP="00016503">
      <w:pPr>
        <w:pStyle w:val="ListParagraph"/>
        <w:numPr>
          <w:ilvl w:val="1"/>
          <w:numId w:val="1"/>
        </w:numPr>
        <w:spacing w:before="240" w:line="360" w:lineRule="auto"/>
      </w:pPr>
      <w:r>
        <w:t>Modify class Circle</w:t>
      </w:r>
    </w:p>
    <w:p w14:paraId="44BA6868" w14:textId="55362098" w:rsidR="00E06B1C" w:rsidRDefault="00E06B1C" w:rsidP="00016503">
      <w:pPr>
        <w:pStyle w:val="ListParagraph"/>
        <w:numPr>
          <w:ilvl w:val="2"/>
          <w:numId w:val="1"/>
        </w:numPr>
        <w:spacing w:before="240" w:line="360" w:lineRule="auto"/>
      </w:pPr>
      <w:r>
        <w:t xml:space="preserve">Variable </w:t>
      </w:r>
      <w:proofErr w:type="gramStart"/>
      <w:r>
        <w:t>color :String</w:t>
      </w:r>
      <w:proofErr w:type="gramEnd"/>
    </w:p>
    <w:p w14:paraId="188D3F30" w14:textId="4624F7EE" w:rsidR="00E06B1C" w:rsidRDefault="00E06B1C" w:rsidP="00016503">
      <w:pPr>
        <w:pStyle w:val="ListParagraph"/>
        <w:spacing w:before="240" w:line="360" w:lineRule="auto"/>
        <w:ind w:left="2160"/>
      </w:pPr>
      <w:r w:rsidRPr="00E06B1C">
        <w:drawing>
          <wp:inline distT="0" distB="0" distL="0" distR="0" wp14:anchorId="134830EB" wp14:editId="53895779">
            <wp:extent cx="5172797" cy="771633"/>
            <wp:effectExtent l="0" t="0" r="0" b="9525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B38E" w14:textId="56EDAE53" w:rsidR="00E06B1C" w:rsidRDefault="00E06B1C" w:rsidP="00016503">
      <w:pPr>
        <w:pStyle w:val="ListParagraph"/>
        <w:numPr>
          <w:ilvl w:val="2"/>
          <w:numId w:val="1"/>
        </w:numPr>
        <w:spacing w:before="240" w:line="360" w:lineRule="auto"/>
      </w:pPr>
      <w:r>
        <w:t>Constructor Circle(</w:t>
      </w:r>
      <w:proofErr w:type="spellStart"/>
      <w:proofErr w:type="gramStart"/>
      <w:r>
        <w:t>radius:double</w:t>
      </w:r>
      <w:proofErr w:type="gramEnd"/>
      <w:r>
        <w:t>,color:string</w:t>
      </w:r>
      <w:proofErr w:type="spellEnd"/>
      <w:r>
        <w:t>)</w:t>
      </w:r>
    </w:p>
    <w:p w14:paraId="7745792B" w14:textId="281BA3DF" w:rsidR="00E06B1C" w:rsidRDefault="00E06B1C" w:rsidP="00016503">
      <w:pPr>
        <w:pStyle w:val="ListParagraph"/>
        <w:spacing w:before="240" w:line="360" w:lineRule="auto"/>
        <w:ind w:left="2160"/>
      </w:pPr>
      <w:r w:rsidRPr="00E06B1C">
        <w:drawing>
          <wp:inline distT="0" distB="0" distL="0" distR="0" wp14:anchorId="476A611A" wp14:editId="571BFA09">
            <wp:extent cx="4544059" cy="828791"/>
            <wp:effectExtent l="0" t="0" r="0" b="952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84CD" w14:textId="67541212" w:rsidR="00E06B1C" w:rsidRDefault="00E06B1C" w:rsidP="00016503">
      <w:pPr>
        <w:pStyle w:val="ListParagraph"/>
        <w:numPr>
          <w:ilvl w:val="2"/>
          <w:numId w:val="1"/>
        </w:numPr>
        <w:spacing w:before="240" w:line="360" w:lineRule="auto"/>
      </w:pPr>
      <w:r>
        <w:t>Getter and setter for color</w:t>
      </w:r>
    </w:p>
    <w:p w14:paraId="1F461E79" w14:textId="6FB4E60E" w:rsidR="00E06B1C" w:rsidRDefault="00E06B1C" w:rsidP="00016503">
      <w:pPr>
        <w:pStyle w:val="ListParagraph"/>
        <w:spacing w:before="240" w:line="360" w:lineRule="auto"/>
        <w:ind w:left="2160"/>
      </w:pPr>
      <w:r w:rsidRPr="00E06B1C">
        <w:drawing>
          <wp:inline distT="0" distB="0" distL="0" distR="0" wp14:anchorId="09EAA199" wp14:editId="09461D76">
            <wp:extent cx="2572109" cy="118126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25E0" w14:textId="1FCE63EF" w:rsidR="00E06B1C" w:rsidRDefault="00016503" w:rsidP="00016503">
      <w:pPr>
        <w:pStyle w:val="ListParagraph"/>
        <w:numPr>
          <w:ilvl w:val="0"/>
          <w:numId w:val="1"/>
        </w:numPr>
        <w:spacing w:before="240" w:line="360" w:lineRule="auto"/>
      </w:pPr>
      <w:r>
        <w:t>Task 1.2</w:t>
      </w:r>
    </w:p>
    <w:p w14:paraId="4BDC8437" w14:textId="6D8AAD53" w:rsidR="00016503" w:rsidRDefault="00016503" w:rsidP="00016503">
      <w:pPr>
        <w:pStyle w:val="ListParagraph"/>
        <w:spacing w:before="240" w:line="360" w:lineRule="auto"/>
      </w:pPr>
      <w:r w:rsidRPr="00016503">
        <w:drawing>
          <wp:inline distT="0" distB="0" distL="0" distR="0" wp14:anchorId="009D90C2" wp14:editId="37C722B1">
            <wp:extent cx="5325218" cy="1648055"/>
            <wp:effectExtent l="0" t="0" r="889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B99B" w14:textId="7472DEEA" w:rsidR="00016503" w:rsidRDefault="00016503" w:rsidP="00016503">
      <w:pPr>
        <w:pStyle w:val="Default"/>
        <w:spacing w:before="240" w:line="360" w:lineRule="auto"/>
        <w:ind w:left="720" w:firstLine="720"/>
        <w:jc w:val="both"/>
      </w:pPr>
      <w:r>
        <w:t xml:space="preserve">Jadi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method overriding </w:t>
      </w:r>
      <w:proofErr w:type="spellStart"/>
      <w:r>
        <w:t>getArea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Cylinder yang </w:t>
      </w:r>
      <w:proofErr w:type="spellStart"/>
      <w:r>
        <w:t>rumusnya</w:t>
      </w:r>
      <w:proofErr w:type="spellEnd"/>
      <w:r>
        <w:t xml:space="preserve"> (2</w:t>
      </w:r>
      <w:r>
        <w:t xml:space="preserve">π </w:t>
      </w:r>
      <w:r>
        <w:t xml:space="preserve">* radius * height +2*base-area),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getArea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Circle </w:t>
      </w:r>
      <w:proofErr w:type="spellStart"/>
      <w:r>
        <w:t>karena</w:t>
      </w:r>
      <w:proofErr w:type="spellEnd"/>
      <w:r>
        <w:t xml:space="preserve"> base-area = </w:t>
      </w:r>
      <w:proofErr w:type="spellStart"/>
      <w:r>
        <w:t>getArea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Cylinder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super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pada </w:t>
      </w:r>
      <w:proofErr w:type="spellStart"/>
      <w:r>
        <w:t>kelas</w:t>
      </w:r>
      <w:proofErr w:type="spellEnd"/>
      <w:r>
        <w:t xml:space="preserve"> parent-</w:t>
      </w:r>
      <w:proofErr w:type="spellStart"/>
      <w:r>
        <w:t>nya</w:t>
      </w:r>
      <w:proofErr w:type="spellEnd"/>
      <w:r>
        <w:t xml:space="preserve">. Lalu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</w:t>
      </w:r>
      <w:proofErr w:type="spellEnd"/>
      <w:r>
        <w:t xml:space="preserve"> method overriding pada </w:t>
      </w:r>
      <w:proofErr w:type="spellStart"/>
      <w:r>
        <w:t>getArea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getArea</w:t>
      </w:r>
      <w:proofErr w:type="spellEnd"/>
      <w:r>
        <w:t xml:space="preserve"> pada method </w:t>
      </w:r>
      <w:proofErr w:type="spellStart"/>
      <w:r>
        <w:t>getVolume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lastRenderedPageBreak/>
        <w:t>menggunakan</w:t>
      </w:r>
      <w:proofErr w:type="spellEnd"/>
      <w:r>
        <w:t xml:space="preserve"> super di </w:t>
      </w:r>
      <w:proofErr w:type="spellStart"/>
      <w:r>
        <w:t>depannya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getArea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Cylinder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getArea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Circle.</w:t>
      </w:r>
    </w:p>
    <w:p w14:paraId="75DE9F9B" w14:textId="251CCC2F" w:rsidR="00016503" w:rsidRDefault="00016503" w:rsidP="00016503">
      <w:pPr>
        <w:pStyle w:val="Default"/>
        <w:numPr>
          <w:ilvl w:val="0"/>
          <w:numId w:val="1"/>
        </w:numPr>
        <w:spacing w:before="240" w:line="360" w:lineRule="auto"/>
        <w:jc w:val="both"/>
      </w:pPr>
      <w:r>
        <w:t>Task 1.3</w:t>
      </w:r>
    </w:p>
    <w:p w14:paraId="5CD1F8AB" w14:textId="3719F59F" w:rsidR="00016503" w:rsidRDefault="00DB6148" w:rsidP="00016503">
      <w:pPr>
        <w:pStyle w:val="Default"/>
        <w:spacing w:before="240" w:line="360" w:lineRule="auto"/>
        <w:ind w:left="720"/>
        <w:jc w:val="both"/>
      </w:pPr>
      <w:r w:rsidRPr="00DB6148">
        <w:drawing>
          <wp:inline distT="0" distB="0" distL="0" distR="0" wp14:anchorId="1D5F7A55" wp14:editId="6CD23141">
            <wp:extent cx="5943600" cy="2588895"/>
            <wp:effectExtent l="0" t="0" r="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A592" w14:textId="69551A97" w:rsidR="004E2E84" w:rsidRDefault="004E2E84" w:rsidP="004E2E84">
      <w:pPr>
        <w:pStyle w:val="Default"/>
        <w:numPr>
          <w:ilvl w:val="0"/>
          <w:numId w:val="1"/>
        </w:numPr>
        <w:spacing w:before="240" w:line="360" w:lineRule="auto"/>
        <w:jc w:val="both"/>
      </w:pPr>
      <w:r>
        <w:t>Task 2</w:t>
      </w:r>
    </w:p>
    <w:p w14:paraId="00E9FA7C" w14:textId="76D173E6" w:rsidR="004E2E84" w:rsidRDefault="004E2E84" w:rsidP="004E2E84">
      <w:pPr>
        <w:pStyle w:val="Default"/>
        <w:spacing w:before="240" w:line="360" w:lineRule="auto"/>
        <w:ind w:left="720"/>
        <w:jc w:val="both"/>
      </w:pPr>
      <w:r w:rsidRPr="004E2E84">
        <w:lastRenderedPageBreak/>
        <w:drawing>
          <wp:inline distT="0" distB="0" distL="0" distR="0" wp14:anchorId="6E433275" wp14:editId="6C14D8E3">
            <wp:extent cx="5943600" cy="558927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2D13" w14:textId="61967092" w:rsidR="004E2E84" w:rsidRDefault="004E2E84" w:rsidP="004E2E84">
      <w:pPr>
        <w:pStyle w:val="Default"/>
        <w:spacing w:before="240" w:line="360" w:lineRule="auto"/>
        <w:ind w:left="720"/>
        <w:jc w:val="both"/>
      </w:pPr>
      <w:r>
        <w:t xml:space="preserve">Jadi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task 2, </w:t>
      </w:r>
      <w:proofErr w:type="spellStart"/>
      <w:r>
        <w:t>untuk</w:t>
      </w:r>
      <w:proofErr w:type="spellEnd"/>
      <w:r>
        <w:t xml:space="preserve"> source code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 </w:t>
      </w:r>
    </w:p>
    <w:p w14:paraId="06B48D34" w14:textId="77777777" w:rsidR="00016503" w:rsidRDefault="00016503" w:rsidP="00016503">
      <w:pPr>
        <w:pStyle w:val="Default"/>
        <w:spacing w:before="240" w:line="360" w:lineRule="auto"/>
        <w:ind w:left="720"/>
        <w:jc w:val="both"/>
      </w:pPr>
    </w:p>
    <w:p w14:paraId="7C284A53" w14:textId="7A2FAABB" w:rsidR="00016503" w:rsidRDefault="00016503" w:rsidP="00016503">
      <w:pPr>
        <w:pStyle w:val="ListParagraph"/>
      </w:pPr>
    </w:p>
    <w:sectPr w:rsidR="0001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964DC"/>
    <w:multiLevelType w:val="hybridMultilevel"/>
    <w:tmpl w:val="120CB0E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1C"/>
    <w:rsid w:val="00016503"/>
    <w:rsid w:val="00130436"/>
    <w:rsid w:val="00424DA3"/>
    <w:rsid w:val="004E2E84"/>
    <w:rsid w:val="005B75E2"/>
    <w:rsid w:val="006F5E65"/>
    <w:rsid w:val="007B4714"/>
    <w:rsid w:val="008B684A"/>
    <w:rsid w:val="00DB6148"/>
    <w:rsid w:val="00E06B1C"/>
    <w:rsid w:val="00F6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56EAC"/>
  <w15:chartTrackingRefBased/>
  <w15:docId w15:val="{8A0911AB-2A68-4587-99C4-BA1C5CD0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DA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2F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F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F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84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8B684A"/>
  </w:style>
  <w:style w:type="character" w:customStyle="1" w:styleId="Heading1Char">
    <w:name w:val="Heading 1 Char"/>
    <w:basedOn w:val="DefaultParagraphFont"/>
    <w:link w:val="Heading1"/>
    <w:uiPriority w:val="9"/>
    <w:rsid w:val="00F612F8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2F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2F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06B1C"/>
    <w:pPr>
      <w:ind w:left="720"/>
      <w:contextualSpacing/>
    </w:pPr>
  </w:style>
  <w:style w:type="paragraph" w:customStyle="1" w:styleId="Default">
    <w:name w:val="Default"/>
    <w:rsid w:val="000165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Custom%20Office%20Templates\cover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1.dotx</Template>
  <TotalTime>85</TotalTime>
  <Pages>4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ALI</dc:creator>
  <cp:keywords/>
  <dc:description/>
  <cp:lastModifiedBy>MUHAMMAD ALI KUSNADIN</cp:lastModifiedBy>
  <cp:revision>1</cp:revision>
  <dcterms:created xsi:type="dcterms:W3CDTF">2021-10-26T07:10:00Z</dcterms:created>
  <dcterms:modified xsi:type="dcterms:W3CDTF">2021-10-26T08:35:00Z</dcterms:modified>
</cp:coreProperties>
</file>